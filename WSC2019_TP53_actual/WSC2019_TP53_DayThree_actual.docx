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7CB1" w14:textId="77777777" w:rsidR="000B4AA5" w:rsidRPr="009E33A7" w:rsidRDefault="00453B91" w:rsidP="006E6145">
      <w:pPr>
        <w:pStyle w:val="Title"/>
        <w:ind w:right="-1"/>
        <w:rPr>
          <w:rFonts w:ascii="Frutiger LT Com 45 Light" w:hAnsi="Frutiger LT Com 45 Light"/>
        </w:rPr>
      </w:pPr>
      <w:bookmarkStart w:id="0" w:name="_Toc386117270"/>
      <w:bookmarkStart w:id="1" w:name="_Toc386117477"/>
      <w:r w:rsidRPr="009E33A7">
        <w:rPr>
          <w:rFonts w:ascii="Frutiger LT Com 45 Light" w:hAnsi="Frutiger LT Com 45 Light"/>
        </w:rPr>
        <w:t>Test Project</w:t>
      </w:r>
    </w:p>
    <w:p w14:paraId="4F6B6645" w14:textId="67782796" w:rsidR="006E6145" w:rsidRPr="009E33A7" w:rsidRDefault="000415F7" w:rsidP="006E6145">
      <w:pPr>
        <w:pStyle w:val="Title"/>
        <w:ind w:right="-1"/>
        <w:rPr>
          <w:rFonts w:ascii="Frutiger LT Com 45 Light" w:hAnsi="Frutiger LT Com 45 Light"/>
        </w:rPr>
      </w:pPr>
      <w:r w:rsidRPr="009E33A7">
        <w:rPr>
          <w:rFonts w:ascii="Frutiger LT Com 45 Light" w:hAnsi="Frutiger LT Com 45 Light"/>
        </w:rPr>
        <w:t xml:space="preserve">Day </w:t>
      </w:r>
      <w:r w:rsidR="00DB410B" w:rsidRPr="009E33A7">
        <w:rPr>
          <w:rFonts w:ascii="Frutiger LT Com 45 Light" w:hAnsi="Frutiger LT Com 45 Light"/>
        </w:rPr>
        <w:t>three</w:t>
      </w:r>
    </w:p>
    <w:p w14:paraId="61FB1980" w14:textId="5FCC7AEF" w:rsidR="00543985" w:rsidRPr="009E33A7" w:rsidRDefault="000415F7" w:rsidP="00543985">
      <w:pPr>
        <w:pStyle w:val="Subtitle"/>
        <w:rPr>
          <w:rFonts w:ascii="Frutiger LT Com 45 Light" w:hAnsi="Frutiger LT Com 45 Light"/>
        </w:rPr>
      </w:pPr>
      <w:r w:rsidRPr="009E33A7">
        <w:rPr>
          <w:rFonts w:ascii="Frutiger LT Com 45 Light" w:hAnsi="Frutiger LT Com 45 Light"/>
        </w:rPr>
        <w:t>Cloud Computing</w:t>
      </w:r>
    </w:p>
    <w:p w14:paraId="0B3DEEB4" w14:textId="77777777" w:rsidR="00543985" w:rsidRPr="009E33A7" w:rsidRDefault="00543985" w:rsidP="00543985">
      <w:pPr>
        <w:rPr>
          <w:rFonts w:ascii="Frutiger LT Com 45 Light" w:hAnsi="Frutiger LT Com 45 Light"/>
          <w:lang w:val="en-AU"/>
        </w:rPr>
      </w:pPr>
    </w:p>
    <w:p w14:paraId="3AC9D7E0" w14:textId="6C6B75CD" w:rsidR="00453B91" w:rsidRPr="009E33A7" w:rsidRDefault="00453B91" w:rsidP="00453B91">
      <w:pPr>
        <w:rPr>
          <w:rFonts w:ascii="Frutiger LT Com 45 Light" w:hAnsi="Frutiger LT Com 45 Light"/>
          <w:lang w:val="en-AU"/>
        </w:rPr>
      </w:pPr>
    </w:p>
    <w:p w14:paraId="68E4B64B" w14:textId="77777777" w:rsidR="00453B91" w:rsidRPr="009E33A7" w:rsidRDefault="00453B91" w:rsidP="00453B91">
      <w:pPr>
        <w:jc w:val="right"/>
        <w:rPr>
          <w:rFonts w:ascii="Frutiger LT Com 45 Light" w:hAnsi="Frutiger LT Com 45 Light"/>
          <w:lang w:val="en-AU"/>
        </w:rPr>
      </w:pPr>
    </w:p>
    <w:p w14:paraId="0A784D23" w14:textId="77777777" w:rsidR="00453B91" w:rsidRPr="009E33A7" w:rsidRDefault="00453B91" w:rsidP="00453B91">
      <w:pPr>
        <w:jc w:val="right"/>
        <w:rPr>
          <w:rFonts w:ascii="Frutiger LT Com 45 Light" w:hAnsi="Frutiger LT Com 45 Light"/>
          <w:lang w:val="en-AU"/>
        </w:rPr>
      </w:pPr>
    </w:p>
    <w:p w14:paraId="15EF72B1" w14:textId="77777777" w:rsidR="00453B91" w:rsidRPr="009E33A7" w:rsidRDefault="00453B91" w:rsidP="00453B91">
      <w:pPr>
        <w:rPr>
          <w:rFonts w:ascii="Frutiger LT Com 45 Light" w:hAnsi="Frutiger LT Com 45 Light"/>
          <w:lang w:val="en-AU"/>
        </w:rPr>
      </w:pPr>
    </w:p>
    <w:p w14:paraId="5BC55B8A" w14:textId="77777777" w:rsidR="00453B91" w:rsidRPr="009E33A7" w:rsidRDefault="00453B91" w:rsidP="00453B91">
      <w:pPr>
        <w:rPr>
          <w:rFonts w:ascii="Frutiger LT Com 45 Light" w:hAnsi="Frutiger LT Com 45 Light"/>
          <w:lang w:val="en-AU"/>
        </w:rPr>
      </w:pPr>
    </w:p>
    <w:p w14:paraId="16E407C3" w14:textId="77777777" w:rsidR="00453B91" w:rsidRPr="009E33A7" w:rsidRDefault="00453B91" w:rsidP="00453B91">
      <w:pPr>
        <w:rPr>
          <w:rFonts w:ascii="Frutiger LT Com 45 Light" w:hAnsi="Frutiger LT Com 45 Light"/>
          <w:lang w:val="en-AU"/>
        </w:rPr>
      </w:pPr>
    </w:p>
    <w:p w14:paraId="3F703A80" w14:textId="77777777" w:rsidR="00453B91" w:rsidRPr="009E33A7" w:rsidRDefault="00453B91" w:rsidP="00453B91">
      <w:pPr>
        <w:rPr>
          <w:rFonts w:ascii="Frutiger LT Com 45 Light" w:hAnsi="Frutiger LT Com 45 Light"/>
          <w:lang w:val="en-AU"/>
        </w:rPr>
      </w:pPr>
    </w:p>
    <w:p w14:paraId="27242A0C" w14:textId="77777777" w:rsidR="00453B91" w:rsidRPr="009E33A7" w:rsidRDefault="00453B91" w:rsidP="00453B91">
      <w:pPr>
        <w:rPr>
          <w:rFonts w:ascii="Frutiger LT Com 45 Light" w:hAnsi="Frutiger LT Com 45 Light"/>
          <w:lang w:val="en-AU"/>
        </w:rPr>
      </w:pPr>
    </w:p>
    <w:p w14:paraId="5C6F8C5E" w14:textId="77777777" w:rsidR="00453B91" w:rsidRPr="009E33A7" w:rsidRDefault="00453B91" w:rsidP="00453B91">
      <w:pPr>
        <w:rPr>
          <w:rFonts w:ascii="Frutiger LT Com 45 Light" w:hAnsi="Frutiger LT Com 45 Light"/>
          <w:lang w:val="en-AU"/>
        </w:rPr>
      </w:pPr>
    </w:p>
    <w:p w14:paraId="5757C435" w14:textId="77777777" w:rsidR="00453B91" w:rsidRPr="009E33A7" w:rsidRDefault="00453B91" w:rsidP="00453B91">
      <w:pPr>
        <w:rPr>
          <w:rFonts w:ascii="Frutiger LT Com 45 Light" w:hAnsi="Frutiger LT Com 45 Light"/>
          <w:lang w:val="en-AU"/>
        </w:rPr>
      </w:pPr>
    </w:p>
    <w:p w14:paraId="25B0129F" w14:textId="77777777" w:rsidR="00453B91" w:rsidRPr="009E33A7" w:rsidRDefault="00453B91" w:rsidP="00453B91">
      <w:pPr>
        <w:rPr>
          <w:rFonts w:ascii="Frutiger LT Com 45 Light" w:hAnsi="Frutiger LT Com 45 Light"/>
          <w:lang w:val="en-AU"/>
        </w:rPr>
      </w:pPr>
    </w:p>
    <w:p w14:paraId="6A3FD10A" w14:textId="77777777" w:rsidR="00453B91" w:rsidRPr="009E33A7" w:rsidRDefault="00453B91" w:rsidP="00453B91">
      <w:pPr>
        <w:rPr>
          <w:rFonts w:ascii="Frutiger LT Com 45 Light" w:hAnsi="Frutiger LT Com 45 Light"/>
          <w:lang w:val="en-AU"/>
        </w:rPr>
      </w:pPr>
    </w:p>
    <w:p w14:paraId="0C96B7BB" w14:textId="77777777" w:rsidR="00453B91" w:rsidRPr="009E33A7" w:rsidRDefault="00453B91" w:rsidP="00453B91">
      <w:pPr>
        <w:rPr>
          <w:rFonts w:ascii="Frutiger LT Com 45 Light" w:hAnsi="Frutiger LT Com 45 Light"/>
          <w:lang w:val="en-AU"/>
        </w:rPr>
      </w:pPr>
    </w:p>
    <w:p w14:paraId="35DCA5A9" w14:textId="77777777" w:rsidR="00453B91" w:rsidRPr="009E33A7" w:rsidRDefault="00453B91" w:rsidP="00453B91">
      <w:pPr>
        <w:rPr>
          <w:rFonts w:ascii="Frutiger LT Com 45 Light" w:hAnsi="Frutiger LT Com 45 Light"/>
          <w:lang w:val="en-AU"/>
        </w:rPr>
      </w:pPr>
    </w:p>
    <w:p w14:paraId="6D0FBCB5" w14:textId="77777777" w:rsidR="00453B91" w:rsidRPr="009E33A7" w:rsidRDefault="00453B91" w:rsidP="00453B91">
      <w:pPr>
        <w:rPr>
          <w:rFonts w:ascii="Frutiger LT Com 45 Light" w:hAnsi="Frutiger LT Com 45 Light"/>
          <w:lang w:val="en-AU"/>
        </w:rPr>
      </w:pPr>
    </w:p>
    <w:p w14:paraId="7090E73B" w14:textId="77777777" w:rsidR="00453B91" w:rsidRPr="009E33A7" w:rsidRDefault="00453B91" w:rsidP="00453B91">
      <w:pPr>
        <w:rPr>
          <w:rFonts w:ascii="Frutiger LT Com 45 Light" w:hAnsi="Frutiger LT Com 45 Light"/>
          <w:lang w:val="en-AU"/>
        </w:rPr>
      </w:pPr>
    </w:p>
    <w:p w14:paraId="63D06A3C" w14:textId="77777777" w:rsidR="00453B91" w:rsidRPr="009E33A7" w:rsidRDefault="00453B91" w:rsidP="00453B91">
      <w:pPr>
        <w:rPr>
          <w:rFonts w:ascii="Frutiger LT Com 45 Light" w:hAnsi="Frutiger LT Com 45 Light"/>
          <w:lang w:val="en-AU"/>
        </w:rPr>
      </w:pPr>
    </w:p>
    <w:p w14:paraId="068FA09B" w14:textId="77777777" w:rsidR="00453B91" w:rsidRPr="009E33A7" w:rsidRDefault="00453B91" w:rsidP="00453B91">
      <w:pPr>
        <w:rPr>
          <w:rFonts w:ascii="Frutiger LT Com 45 Light" w:hAnsi="Frutiger LT Com 45 Light"/>
          <w:lang w:val="en-AU"/>
        </w:rPr>
      </w:pPr>
    </w:p>
    <w:p w14:paraId="5A22C285" w14:textId="77777777" w:rsidR="00453B91" w:rsidRPr="009E33A7" w:rsidRDefault="00453B91" w:rsidP="00453B91">
      <w:pPr>
        <w:rPr>
          <w:rFonts w:ascii="Frutiger LT Com 45 Light" w:hAnsi="Frutiger LT Com 45 Light"/>
          <w:lang w:val="en-AU"/>
        </w:rPr>
      </w:pPr>
    </w:p>
    <w:p w14:paraId="03B66199" w14:textId="77777777" w:rsidR="00453B91" w:rsidRPr="009E33A7" w:rsidRDefault="00453B91" w:rsidP="00453B91">
      <w:pPr>
        <w:rPr>
          <w:rFonts w:ascii="Frutiger LT Com 45 Light" w:hAnsi="Frutiger LT Com 45 Light"/>
          <w:lang w:val="en-AU"/>
        </w:rPr>
      </w:pPr>
    </w:p>
    <w:p w14:paraId="31313D0B" w14:textId="77777777" w:rsidR="00453B91" w:rsidRPr="009E33A7" w:rsidRDefault="00453B91" w:rsidP="00453B91">
      <w:pPr>
        <w:rPr>
          <w:rFonts w:ascii="Frutiger LT Com 45 Light" w:hAnsi="Frutiger LT Com 45 Light"/>
          <w:lang w:val="en-AU"/>
        </w:rPr>
      </w:pPr>
    </w:p>
    <w:p w14:paraId="13FDD3DE" w14:textId="77777777" w:rsidR="00453B91" w:rsidRPr="009E33A7" w:rsidRDefault="00453B91" w:rsidP="00453B91">
      <w:pPr>
        <w:rPr>
          <w:rFonts w:ascii="Frutiger LT Com 45 Light" w:hAnsi="Frutiger LT Com 45 Light"/>
          <w:lang w:val="en-AU"/>
        </w:rPr>
      </w:pPr>
    </w:p>
    <w:p w14:paraId="54020523" w14:textId="7EF2B501" w:rsidR="00453B91" w:rsidRPr="009E33A7" w:rsidRDefault="000415F7" w:rsidP="00453B91">
      <w:pPr>
        <w:rPr>
          <w:rFonts w:ascii="Frutiger LT Com 45 Light" w:hAnsi="Frutiger LT Com 45 Light"/>
          <w:lang w:val="en-GB"/>
        </w:rPr>
      </w:pPr>
      <w:r w:rsidRPr="009E33A7">
        <w:rPr>
          <w:rFonts w:ascii="Frutiger LT Com 45 Light" w:hAnsi="Frutiger LT Com 45 Light"/>
          <w:lang w:val="en-AU"/>
        </w:rPr>
        <w:t xml:space="preserve">Submitted by: </w:t>
      </w:r>
      <w:proofErr w:type="spellStart"/>
      <w:r w:rsidRPr="009E33A7">
        <w:rPr>
          <w:rFonts w:ascii="Frutiger LT Com 45 Light" w:hAnsi="Frutiger LT Com 45 Light"/>
          <w:lang w:val="en-AU"/>
        </w:rPr>
        <w:t>Taze</w:t>
      </w:r>
      <w:proofErr w:type="spellEnd"/>
      <w:r w:rsidRPr="009E33A7">
        <w:rPr>
          <w:rFonts w:ascii="Frutiger LT Com 45 Light" w:hAnsi="Frutiger LT Com 45 Light"/>
          <w:lang w:val="en-AU"/>
        </w:rPr>
        <w:t xml:space="preserve"> Miller US</w:t>
      </w:r>
    </w:p>
    <w:p w14:paraId="79B8C172" w14:textId="77777777" w:rsidR="00453B91" w:rsidRPr="009E33A7" w:rsidRDefault="00453B91" w:rsidP="00453B91">
      <w:pPr>
        <w:rPr>
          <w:rFonts w:ascii="Frutiger LT Com 45 Light" w:hAnsi="Frutiger LT Com 45 Light"/>
          <w:lang w:val="en-AU"/>
        </w:rPr>
      </w:pPr>
    </w:p>
    <w:p w14:paraId="1BA6C998" w14:textId="77777777" w:rsidR="00AE528B" w:rsidRPr="009E33A7" w:rsidRDefault="00AE528B" w:rsidP="00AE528B">
      <w:pPr>
        <w:rPr>
          <w:rFonts w:ascii="Frutiger LT Com 45 Light" w:hAnsi="Frutiger LT Com 45 Light"/>
          <w:lang w:val="en-AU"/>
        </w:rPr>
        <w:sectPr w:rsidR="00AE528B" w:rsidRPr="009E33A7"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bookmarkEnd w:id="0"/>
    <w:bookmarkEnd w:id="1"/>
    <w:p w14:paraId="1A116E98" w14:textId="77777777" w:rsidR="001C78D4" w:rsidRPr="002E5899" w:rsidRDefault="001C78D4" w:rsidP="001C78D4">
      <w:pPr>
        <w:pStyle w:val="Heading1"/>
      </w:pPr>
      <w:r w:rsidRPr="002E5899">
        <w:lastRenderedPageBreak/>
        <w:t>Contents</w:t>
      </w:r>
    </w:p>
    <w:p w14:paraId="29CC71AC" w14:textId="77777777" w:rsidR="001C78D4" w:rsidRPr="002E5899" w:rsidRDefault="001C78D4" w:rsidP="001C78D4">
      <w:pPr>
        <w:spacing w:line="252" w:lineRule="auto"/>
        <w:rPr>
          <w:rFonts w:ascii="Frutiger LT Com 45 Light" w:hAnsi="Frutiger LT Com 45 Light" w:cs="Frutiger LT Com 45 Light"/>
          <w:szCs w:val="20"/>
        </w:rPr>
      </w:pPr>
      <w:r w:rsidRPr="002E5899">
        <w:rPr>
          <w:rFonts w:ascii="Frutiger LT Com 45 Light" w:hAnsi="Frutiger LT Com 45 Light" w:cs="Frutiger LT Com 45 Light"/>
          <w:szCs w:val="20"/>
        </w:rPr>
        <w:t>This Test Project consists of the following documentation/files:</w:t>
      </w:r>
    </w:p>
    <w:p w14:paraId="23318CA8" w14:textId="2CA599E9" w:rsidR="001C78D4" w:rsidRPr="001C78D4" w:rsidRDefault="001C78D4" w:rsidP="001C78D4">
      <w:pPr>
        <w:pStyle w:val="ListBullet"/>
      </w:pPr>
      <w:r w:rsidRPr="001C78D4">
        <w:t>WS2019_</w:t>
      </w:r>
      <w:r w:rsidR="00CF1A6E">
        <w:t>TP53_Main_document</w:t>
      </w:r>
    </w:p>
    <w:p w14:paraId="3EEDD336" w14:textId="77777777" w:rsidR="001C78D4" w:rsidRPr="001C78D4" w:rsidRDefault="001C78D4" w:rsidP="001C78D4">
      <w:pPr>
        <w:pStyle w:val="ListBullet"/>
      </w:pPr>
      <w:r w:rsidRPr="001C78D4">
        <w:t>WSC2019_TP53_DayOne_actual</w:t>
      </w:r>
    </w:p>
    <w:p w14:paraId="44CC91B6" w14:textId="77777777" w:rsidR="001C78D4" w:rsidRPr="001C78D4" w:rsidRDefault="001C78D4" w:rsidP="001C78D4">
      <w:pPr>
        <w:pStyle w:val="ListBullet"/>
      </w:pPr>
      <w:r w:rsidRPr="001C78D4">
        <w:t>WSC2019_TP53_DayTwo_actual</w:t>
      </w:r>
    </w:p>
    <w:p w14:paraId="76FEDDD0" w14:textId="77777777" w:rsidR="001C78D4" w:rsidRPr="001C78D4" w:rsidRDefault="001C78D4" w:rsidP="001C78D4">
      <w:pPr>
        <w:pStyle w:val="ListBullet"/>
        <w:rPr>
          <w:b/>
          <w:bCs/>
        </w:rPr>
      </w:pPr>
      <w:r w:rsidRPr="001C78D4">
        <w:rPr>
          <w:b/>
          <w:bCs/>
        </w:rPr>
        <w:t>WSC2019_TP53_DayThree_actual</w:t>
      </w:r>
    </w:p>
    <w:p w14:paraId="2A906794" w14:textId="77777777" w:rsidR="001C78D4" w:rsidRPr="001C78D4" w:rsidRDefault="001C78D4" w:rsidP="001C78D4">
      <w:pPr>
        <w:pStyle w:val="ListBullet"/>
      </w:pPr>
      <w:r w:rsidRPr="001C78D4">
        <w:t>WSC2019_TP53_DayFour_actual</w:t>
      </w:r>
    </w:p>
    <w:p w14:paraId="0253AC21" w14:textId="77777777" w:rsidR="001C78D4" w:rsidRDefault="001C78D4" w:rsidP="001C78D4">
      <w:pPr>
        <w:pStyle w:val="Heading1"/>
      </w:pPr>
      <w:r>
        <w:t>Description of project and tasks</w:t>
      </w:r>
    </w:p>
    <w:p w14:paraId="5EFF2A14" w14:textId="77777777" w:rsidR="001C78D4" w:rsidRDefault="001C78D4" w:rsidP="001C78D4">
      <w:r>
        <w:t>Today’s test project is six hours.</w:t>
      </w:r>
    </w:p>
    <w:p w14:paraId="7DFE3507" w14:textId="77777777" w:rsidR="001C78D4" w:rsidRDefault="001C78D4" w:rsidP="001C78D4">
      <w:r>
        <w:t>The goal this test project is further test specific cloud computing skills through a series of unique modules.  There will be 4 tasks for you to complete in any order that you choose.</w:t>
      </w:r>
    </w:p>
    <w:p w14:paraId="1C4556BD" w14:textId="77777777" w:rsidR="001C78D4" w:rsidRPr="001C78D4" w:rsidRDefault="001C78D4" w:rsidP="001C78D4">
      <w:pPr>
        <w:pStyle w:val="Heading1"/>
      </w:pPr>
      <w:r w:rsidRPr="001C78D4">
        <w:t>Tasks</w:t>
      </w:r>
    </w:p>
    <w:p w14:paraId="2B1D5A9E" w14:textId="77777777" w:rsidR="001C78D4" w:rsidRDefault="001C78D4" w:rsidP="001C78D4">
      <w:pPr>
        <w:pStyle w:val="ListNumber"/>
      </w:pPr>
      <w:r>
        <w:t>Log into the AWS Provided testing platform using the same credentials you’ve used previously</w:t>
      </w:r>
    </w:p>
    <w:p w14:paraId="202A1D97" w14:textId="77777777" w:rsidR="001C78D4" w:rsidRDefault="001C78D4" w:rsidP="001C78D4">
      <w:pPr>
        <w:pStyle w:val="ListNumber"/>
      </w:pPr>
      <w:r>
        <w:t>Read the documentation thoroughly (Outlined below)</w:t>
      </w:r>
    </w:p>
    <w:p w14:paraId="0ABDFA8F" w14:textId="77777777" w:rsidR="001C78D4" w:rsidRDefault="001C78D4" w:rsidP="001C78D4">
      <w:pPr>
        <w:pStyle w:val="ListNumber"/>
      </w:pPr>
      <w:r>
        <w:t>Continue until the test project day has completed (Six hours)</w:t>
      </w:r>
    </w:p>
    <w:p w14:paraId="3541E51D" w14:textId="77777777" w:rsidR="001C78D4" w:rsidRPr="001C78D4" w:rsidRDefault="001C78D4" w:rsidP="001C78D4">
      <w:pPr>
        <w:pStyle w:val="Heading2"/>
      </w:pPr>
      <w:r w:rsidRPr="001C78D4">
        <w:t>AWS Jam - High Availability</w:t>
      </w:r>
    </w:p>
    <w:p w14:paraId="3BFF66F9" w14:textId="77777777" w:rsidR="001C78D4" w:rsidRDefault="001C78D4" w:rsidP="001C78D4">
      <w:pPr>
        <w:spacing w:line="252" w:lineRule="auto"/>
        <w:rPr>
          <w:rFonts w:cs="Frutiger LT Com 45 Light"/>
          <w:szCs w:val="20"/>
        </w:rPr>
      </w:pPr>
      <w:r>
        <w:rPr>
          <w:rFonts w:cs="Frutiger LT Com 45 Light"/>
          <w:szCs w:val="20"/>
        </w:rPr>
        <w:t xml:space="preserve">This challenge introduces the student to the concept of chaos testing by providing an opportunity to re-architect a critical web service to be </w:t>
      </w:r>
      <w:proofErr w:type="gramStart"/>
      <w:r>
        <w:rPr>
          <w:rFonts w:cs="Frutiger LT Com 45 Light"/>
          <w:szCs w:val="20"/>
        </w:rPr>
        <w:t>highly-available</w:t>
      </w:r>
      <w:proofErr w:type="gramEnd"/>
      <w:r>
        <w:rPr>
          <w:rFonts w:cs="Frutiger LT Com 45 Light"/>
          <w:szCs w:val="20"/>
        </w:rPr>
        <w:t>.</w:t>
      </w:r>
    </w:p>
    <w:p w14:paraId="501E2557" w14:textId="77777777" w:rsidR="001C78D4" w:rsidRPr="001C78D4" w:rsidRDefault="001C78D4" w:rsidP="001C78D4">
      <w:pPr>
        <w:pStyle w:val="Heading3"/>
      </w:pPr>
      <w:r w:rsidRPr="001C78D4">
        <w:t>Summary</w:t>
      </w:r>
    </w:p>
    <w:p w14:paraId="2F8B4E01" w14:textId="77777777" w:rsidR="001C78D4" w:rsidRDefault="001C78D4" w:rsidP="001C78D4">
      <w:pPr>
        <w:spacing w:line="252" w:lineRule="auto"/>
        <w:rPr>
          <w:rFonts w:cs="Frutiger LT Com 45 Light"/>
          <w:szCs w:val="20"/>
        </w:rPr>
      </w:pPr>
      <w:r>
        <w:rPr>
          <w:rFonts w:cs="Frutiger LT Com 45 Light"/>
          <w:szCs w:val="20"/>
        </w:rPr>
        <w:t>Re-Architect a critical web service for High Availability</w:t>
      </w:r>
    </w:p>
    <w:p w14:paraId="0E3C3636" w14:textId="77777777" w:rsidR="001C78D4" w:rsidRPr="001C78D4" w:rsidRDefault="001C78D4" w:rsidP="001C78D4">
      <w:pPr>
        <w:pStyle w:val="Heading3"/>
      </w:pPr>
      <w:r w:rsidRPr="001C78D4">
        <w:t>Background</w:t>
      </w:r>
    </w:p>
    <w:p w14:paraId="36F871C9" w14:textId="77777777" w:rsidR="001C78D4" w:rsidRDefault="001C78D4" w:rsidP="001C78D4">
      <w:pPr>
        <w:spacing w:line="252" w:lineRule="auto"/>
        <w:rPr>
          <w:rFonts w:cs="Frutiger LT Com 45 Light"/>
          <w:szCs w:val="20"/>
        </w:rPr>
      </w:pPr>
      <w:r>
        <w:rPr>
          <w:rFonts w:cs="Frutiger LT Com 45 Light"/>
          <w:szCs w:val="20"/>
        </w:rPr>
        <w:t>You are a new operations engineer working for a major financial services company, responsible for running a critical web service for your organization.</w:t>
      </w:r>
    </w:p>
    <w:p w14:paraId="74320063" w14:textId="77777777" w:rsidR="001C78D4" w:rsidRDefault="001C78D4" w:rsidP="001C78D4">
      <w:pPr>
        <w:spacing w:line="252" w:lineRule="auto"/>
        <w:rPr>
          <w:rFonts w:cs="Frutiger LT Com 45 Light"/>
          <w:szCs w:val="20"/>
        </w:rPr>
      </w:pPr>
      <w:r>
        <w:rPr>
          <w:rFonts w:cs="Frutiger LT Com 45 Light"/>
          <w:szCs w:val="20"/>
        </w:rPr>
        <w:t xml:space="preserve">The service is </w:t>
      </w:r>
      <w:proofErr w:type="spellStart"/>
      <w:r>
        <w:rPr>
          <w:rFonts w:cs="Frutiger LT Com 45 Light"/>
          <w:szCs w:val="20"/>
        </w:rPr>
        <w:t>publically</w:t>
      </w:r>
      <w:proofErr w:type="spellEnd"/>
      <w:r>
        <w:rPr>
          <w:rFonts w:cs="Frutiger LT Com 45 Light"/>
          <w:szCs w:val="20"/>
        </w:rPr>
        <w:t xml:space="preserve"> accessible, read-only, and the architecture consists of an </w:t>
      </w:r>
      <w:proofErr w:type="spellStart"/>
      <w:r>
        <w:rPr>
          <w:rFonts w:cs="Frutiger LT Com 45 Light"/>
          <w:szCs w:val="20"/>
        </w:rPr>
        <w:t>ELB</w:t>
      </w:r>
      <w:proofErr w:type="spellEnd"/>
      <w:r>
        <w:rPr>
          <w:rFonts w:cs="Frutiger LT Com 45 Light"/>
          <w:szCs w:val="20"/>
        </w:rPr>
        <w:t>, a Python app running on a single EC2 instance in us-east-2</w:t>
      </w:r>
      <w:proofErr w:type="gramStart"/>
      <w:r>
        <w:rPr>
          <w:rFonts w:cs="Frutiger LT Com 45 Light"/>
          <w:szCs w:val="20"/>
        </w:rPr>
        <w:t>b,and</w:t>
      </w:r>
      <w:proofErr w:type="gramEnd"/>
      <w:r>
        <w:rPr>
          <w:rFonts w:cs="Frutiger LT Com 45 Light"/>
          <w:szCs w:val="20"/>
        </w:rPr>
        <w:t xml:space="preserve"> a MySQL </w:t>
      </w:r>
      <w:proofErr w:type="spellStart"/>
      <w:r>
        <w:rPr>
          <w:rFonts w:cs="Frutiger LT Com 45 Light"/>
          <w:szCs w:val="20"/>
        </w:rPr>
        <w:t>RDS</w:t>
      </w:r>
      <w:proofErr w:type="spellEnd"/>
      <w:r>
        <w:rPr>
          <w:rFonts w:cs="Frutiger LT Com 45 Light"/>
          <w:szCs w:val="20"/>
        </w:rPr>
        <w:t xml:space="preserve"> instance, all inside a </w:t>
      </w:r>
      <w:proofErr w:type="spellStart"/>
      <w:r>
        <w:rPr>
          <w:rFonts w:cs="Frutiger LT Com 45 Light"/>
          <w:szCs w:val="20"/>
        </w:rPr>
        <w:t>VPC</w:t>
      </w:r>
      <w:proofErr w:type="spellEnd"/>
      <w:r>
        <w:rPr>
          <w:rFonts w:cs="Frutiger LT Com 45 Light"/>
          <w:szCs w:val="20"/>
        </w:rPr>
        <w:t>.</w:t>
      </w:r>
    </w:p>
    <w:p w14:paraId="3D45C409" w14:textId="77777777" w:rsidR="001C78D4" w:rsidRDefault="001C78D4" w:rsidP="001C78D4">
      <w:pPr>
        <w:spacing w:line="252" w:lineRule="auto"/>
        <w:rPr>
          <w:rFonts w:cs="Frutiger LT Com 45 Light"/>
          <w:szCs w:val="20"/>
        </w:rPr>
      </w:pPr>
      <w:r>
        <w:rPr>
          <w:rFonts w:cs="Frutiger LT Com 45 Light"/>
          <w:szCs w:val="20"/>
        </w:rPr>
        <w:t xml:space="preserve">The </w:t>
      </w:r>
      <w:proofErr w:type="spellStart"/>
      <w:r>
        <w:rPr>
          <w:rFonts w:cs="Frutiger LT Com 45 Light"/>
          <w:szCs w:val="20"/>
        </w:rPr>
        <w:t>webapp</w:t>
      </w:r>
      <w:proofErr w:type="spellEnd"/>
      <w:r>
        <w:rPr>
          <w:rFonts w:cs="Frutiger LT Com 45 Light"/>
          <w:szCs w:val="20"/>
        </w:rPr>
        <w:t xml:space="preserve"> connects to the DB via an internal Route53 record. DNS is managed by an external team who </w:t>
      </w:r>
      <w:proofErr w:type="spellStart"/>
      <w:r>
        <w:rPr>
          <w:rFonts w:cs="Frutiger LT Com 45 Light"/>
          <w:szCs w:val="20"/>
        </w:rPr>
        <w:t>CNAME</w:t>
      </w:r>
      <w:proofErr w:type="spellEnd"/>
      <w:r>
        <w:rPr>
          <w:rFonts w:cs="Frutiger LT Com 45 Light"/>
          <w:szCs w:val="20"/>
        </w:rPr>
        <w:t xml:space="preserve"> the </w:t>
      </w:r>
      <w:proofErr w:type="spellStart"/>
      <w:r>
        <w:rPr>
          <w:rFonts w:cs="Frutiger LT Com 45 Light"/>
          <w:szCs w:val="20"/>
        </w:rPr>
        <w:t>ELB</w:t>
      </w:r>
      <w:proofErr w:type="spellEnd"/>
      <w:r>
        <w:rPr>
          <w:rFonts w:cs="Frutiger LT Com 45 Light"/>
          <w:szCs w:val="20"/>
        </w:rPr>
        <w:t>, and clients point to a '/data' endpoint behind that DNS name.</w:t>
      </w:r>
    </w:p>
    <w:p w14:paraId="387E60AA" w14:textId="77777777" w:rsidR="001C78D4" w:rsidRDefault="001C78D4" w:rsidP="001C78D4">
      <w:pPr>
        <w:spacing w:line="252" w:lineRule="auto"/>
        <w:rPr>
          <w:rFonts w:cs="Frutiger LT Com 45 Light"/>
          <w:szCs w:val="20"/>
        </w:rPr>
      </w:pPr>
      <w:r>
        <w:rPr>
          <w:rFonts w:cs="Frutiger LT Com 45 Light"/>
          <w:szCs w:val="20"/>
        </w:rPr>
        <w:t>This service is critical to the business and must be resilient to a major network outage or misconfiguration (must continue to serve data without manual intervention)</w:t>
      </w:r>
    </w:p>
    <w:p w14:paraId="124FB2F1" w14:textId="77777777" w:rsidR="00940CD0" w:rsidRDefault="00940CD0">
      <w:pPr>
        <w:spacing w:after="160"/>
        <w:rPr>
          <w:rFonts w:ascii="Frutiger LT Com 45 Light" w:eastAsiaTheme="majorEastAsia" w:hAnsi="Frutiger LT Com 45 Light" w:cstheme="majorBidi"/>
          <w:b/>
          <w:color w:val="003764"/>
          <w:sz w:val="22"/>
          <w:szCs w:val="24"/>
        </w:rPr>
      </w:pPr>
      <w:r>
        <w:br w:type="page"/>
      </w:r>
    </w:p>
    <w:p w14:paraId="634F39F7" w14:textId="44FBFE18" w:rsidR="001C78D4" w:rsidRPr="001C78D4" w:rsidRDefault="001C78D4" w:rsidP="001C78D4">
      <w:pPr>
        <w:pStyle w:val="Heading3"/>
      </w:pPr>
      <w:r w:rsidRPr="001C78D4">
        <w:lastRenderedPageBreak/>
        <w:t>Inventory</w:t>
      </w:r>
    </w:p>
    <w:p w14:paraId="716F9B42" w14:textId="77777777" w:rsidR="001C78D4" w:rsidRDefault="001C78D4" w:rsidP="001C78D4">
      <w:pPr>
        <w:pStyle w:val="ListBullet"/>
      </w:pPr>
      <w:proofErr w:type="spellStart"/>
      <w:r>
        <w:t>VPC</w:t>
      </w:r>
      <w:proofErr w:type="spellEnd"/>
      <w:r>
        <w:t xml:space="preserve"> w/ 4 subnets (2 public/2 private)</w:t>
      </w:r>
    </w:p>
    <w:p w14:paraId="61A42DB5" w14:textId="77777777" w:rsidR="001C78D4" w:rsidRDefault="001C78D4" w:rsidP="001C78D4">
      <w:pPr>
        <w:pStyle w:val="ListBullet"/>
      </w:pPr>
      <w:r>
        <w:t xml:space="preserve">MySQL </w:t>
      </w:r>
      <w:proofErr w:type="spellStart"/>
      <w:r>
        <w:t>RDS</w:t>
      </w:r>
      <w:proofErr w:type="spellEnd"/>
      <w:r>
        <w:t xml:space="preserve"> </w:t>
      </w:r>
      <w:proofErr w:type="spellStart"/>
      <w:r>
        <w:t>Instanc</w:t>
      </w:r>
      <w:proofErr w:type="spellEnd"/>
    </w:p>
    <w:p w14:paraId="727A66F8" w14:textId="77777777" w:rsidR="001C78D4" w:rsidRDefault="001C78D4" w:rsidP="001C78D4">
      <w:pPr>
        <w:pStyle w:val="ListBullet"/>
      </w:pPr>
      <w:r>
        <w:t>EC2 Instance running web service</w:t>
      </w:r>
    </w:p>
    <w:p w14:paraId="5CCD3FB6" w14:textId="77777777" w:rsidR="001C78D4" w:rsidRDefault="001C78D4" w:rsidP="001C78D4">
      <w:pPr>
        <w:pStyle w:val="ListBullet"/>
      </w:pPr>
      <w:r>
        <w:t>EC2 Instance running validator application</w:t>
      </w:r>
    </w:p>
    <w:p w14:paraId="491220A1" w14:textId="77777777" w:rsidR="001C78D4" w:rsidRDefault="001C78D4" w:rsidP="001C78D4">
      <w:pPr>
        <w:pStyle w:val="ListBullet"/>
      </w:pPr>
      <w:proofErr w:type="spellStart"/>
      <w:r>
        <w:t>ELB</w:t>
      </w:r>
      <w:proofErr w:type="spellEnd"/>
    </w:p>
    <w:p w14:paraId="577A8F76" w14:textId="77777777" w:rsidR="001C78D4" w:rsidRDefault="001C78D4" w:rsidP="001C78D4">
      <w:pPr>
        <w:pStyle w:val="ListBullet"/>
      </w:pPr>
      <w:r>
        <w:t>Route53 Private Zone</w:t>
      </w:r>
    </w:p>
    <w:p w14:paraId="13DE8CF1" w14:textId="77777777" w:rsidR="001C78D4" w:rsidRPr="001C78D4" w:rsidRDefault="001C78D4" w:rsidP="001C78D4">
      <w:pPr>
        <w:pStyle w:val="Heading3"/>
      </w:pPr>
      <w:r w:rsidRPr="001C78D4">
        <w:t>Challenge</w:t>
      </w:r>
    </w:p>
    <w:p w14:paraId="5BD1C2AE" w14:textId="77777777" w:rsidR="001C78D4" w:rsidRDefault="001C78D4" w:rsidP="001C78D4">
      <w:pPr>
        <w:rPr>
          <w:rFonts w:cs="Frutiger LT Com 45 Light"/>
          <w:szCs w:val="20"/>
        </w:rPr>
      </w:pPr>
      <w:r>
        <w:rPr>
          <w:rFonts w:cs="Frutiger LT Com 45 Light"/>
          <w:szCs w:val="20"/>
        </w:rPr>
        <w:t>Your supervisor has asked you to identify and remediate any single-points-of-failure so that the service is resilient to a major network outage or misconfiguration.</w:t>
      </w:r>
    </w:p>
    <w:p w14:paraId="192671D8" w14:textId="77777777" w:rsidR="001C78D4" w:rsidRDefault="001C78D4" w:rsidP="001C78D4">
      <w:pPr>
        <w:rPr>
          <w:rFonts w:cs="Frutiger LT Com 45 Light"/>
          <w:szCs w:val="20"/>
        </w:rPr>
      </w:pPr>
      <w:r>
        <w:rPr>
          <w:rFonts w:cs="Frutiger LT Com 45 Light"/>
          <w:szCs w:val="20"/>
        </w:rPr>
        <w:t>The automated testing team has deployed a validator app on EC2 to test your architecture, you can access it by browsing to /validate. This will simulate a network issue that isolates all resources running in us-east-2b while attempting to pull data from the /data. If it passes, you have passed the challenge. Good luck!</w:t>
      </w:r>
    </w:p>
    <w:p w14:paraId="72EA1CC5" w14:textId="2FDCCEF3" w:rsidR="001C78D4" w:rsidRPr="001C78D4" w:rsidRDefault="001C78D4" w:rsidP="001C78D4">
      <w:pPr>
        <w:pStyle w:val="Heading2"/>
      </w:pPr>
      <w:r w:rsidRPr="001C78D4">
        <w:t>AWS Jam - Perfect World</w:t>
      </w:r>
    </w:p>
    <w:p w14:paraId="1A5E9F57" w14:textId="77777777" w:rsidR="001C78D4" w:rsidRDefault="001C78D4" w:rsidP="001C78D4">
      <w:pPr>
        <w:rPr>
          <w:rFonts w:cs="Frutiger LT Com 45 Light"/>
          <w:szCs w:val="20"/>
        </w:rPr>
      </w:pPr>
      <w:r>
        <w:rPr>
          <w:rFonts w:cs="Frutiger LT Com 45 Light"/>
          <w:szCs w:val="20"/>
        </w:rPr>
        <w:t>Your customer runs a hotel company that stores PCI data. They want to lock down their PCI environment to prevent all SSH logins.</w:t>
      </w:r>
    </w:p>
    <w:p w14:paraId="3B138421" w14:textId="77777777" w:rsidR="001C78D4" w:rsidRDefault="001C78D4" w:rsidP="001C78D4">
      <w:pPr>
        <w:rPr>
          <w:rFonts w:cs="Frutiger LT Com 45 Light"/>
          <w:szCs w:val="20"/>
        </w:rPr>
      </w:pPr>
      <w:r>
        <w:rPr>
          <w:rFonts w:cs="Frutiger LT Com 45 Light"/>
          <w:szCs w:val="20"/>
        </w:rPr>
        <w:t>Take the provided script and implement a method that will automatically quarantine a server if it is logged into.</w:t>
      </w:r>
    </w:p>
    <w:p w14:paraId="76C0B050" w14:textId="77777777" w:rsidR="001C78D4" w:rsidRDefault="001C78D4" w:rsidP="001C78D4">
      <w:pPr>
        <w:rPr>
          <w:rFonts w:cs="Frutiger LT Com 45 Light"/>
          <w:szCs w:val="20"/>
        </w:rPr>
      </w:pPr>
      <w:r>
        <w:rPr>
          <w:rFonts w:cs="Frutiger LT Com 45 Light"/>
          <w:szCs w:val="20"/>
        </w:rPr>
        <w:t>The SSH key has been provided for your usage with this challenge.</w:t>
      </w:r>
    </w:p>
    <w:p w14:paraId="5938F475" w14:textId="77777777" w:rsidR="001C78D4" w:rsidRDefault="001C78D4" w:rsidP="001C78D4">
      <w:pPr>
        <w:rPr>
          <w:rFonts w:cs="Frutiger LT Com 45 Light"/>
          <w:szCs w:val="20"/>
        </w:rPr>
      </w:pPr>
      <w:r>
        <w:rPr>
          <w:rFonts w:cs="Frutiger LT Com 45 Light"/>
          <w:szCs w:val="20"/>
        </w:rPr>
        <w:t xml:space="preserve">The answer to this challenge can be found if you browse to the public IP of the EC2 instance in your browser (http). </w:t>
      </w:r>
    </w:p>
    <w:p w14:paraId="79070F08" w14:textId="77777777" w:rsidR="001C78D4" w:rsidRPr="001C78D4" w:rsidRDefault="001C78D4" w:rsidP="001C78D4">
      <w:pPr>
        <w:pStyle w:val="Heading3"/>
      </w:pPr>
      <w:r w:rsidRPr="001C78D4">
        <w:t>Details</w:t>
      </w:r>
    </w:p>
    <w:p w14:paraId="1ED8A0A4" w14:textId="77777777" w:rsidR="001C78D4" w:rsidRDefault="001C78D4" w:rsidP="001C78D4">
      <w:pPr>
        <w:pStyle w:val="ListBullet"/>
      </w:pPr>
      <w:r>
        <w:t xml:space="preserve">The login script can be found at: </w:t>
      </w:r>
      <w:hyperlink r:id="rId12" w:history="1">
        <w:r>
          <w:t>https://s3-us-west-2.amazonaws.com/aws-jam-challenge-resources/perfectworld/init-script.sh</w:t>
        </w:r>
      </w:hyperlink>
    </w:p>
    <w:p w14:paraId="77977B6E" w14:textId="77777777" w:rsidR="001C78D4" w:rsidRDefault="001C78D4" w:rsidP="001C78D4">
      <w:pPr>
        <w:pStyle w:val="ListBullet"/>
      </w:pPr>
      <w:r>
        <w:t xml:space="preserve">The EC2 instance notifies </w:t>
      </w:r>
      <w:proofErr w:type="spellStart"/>
      <w:r>
        <w:t>SQS</w:t>
      </w:r>
      <w:proofErr w:type="spellEnd"/>
      <w:r>
        <w:t xml:space="preserve"> of a login</w:t>
      </w:r>
    </w:p>
    <w:p w14:paraId="09673296" w14:textId="77777777" w:rsidR="001C78D4" w:rsidRDefault="001C78D4" w:rsidP="001C78D4">
      <w:pPr>
        <w:pStyle w:val="ListBullet"/>
      </w:pPr>
      <w:r>
        <w:t xml:space="preserve">The </w:t>
      </w:r>
      <w:proofErr w:type="spellStart"/>
      <w:r>
        <w:t>SQS</w:t>
      </w:r>
      <w:proofErr w:type="spellEnd"/>
      <w:r>
        <w:t xml:space="preserve"> triggers the Lambda on receipt of the message</w:t>
      </w:r>
    </w:p>
    <w:p w14:paraId="570C4F46" w14:textId="77777777" w:rsidR="001C78D4" w:rsidRPr="001C78D4" w:rsidRDefault="001C78D4" w:rsidP="001C78D4">
      <w:pPr>
        <w:pStyle w:val="Heading3"/>
      </w:pPr>
      <w:r w:rsidRPr="001C78D4">
        <w:t>Hint</w:t>
      </w:r>
    </w:p>
    <w:p w14:paraId="0E4A25C5" w14:textId="77777777" w:rsidR="001C78D4" w:rsidRDefault="001C78D4" w:rsidP="001C78D4">
      <w:pPr>
        <w:spacing w:line="252" w:lineRule="auto"/>
        <w:rPr>
          <w:rFonts w:cs="Frutiger LT Com 45 Light"/>
          <w:szCs w:val="20"/>
        </w:rPr>
      </w:pPr>
      <w:r>
        <w:rPr>
          <w:rFonts w:cs="Frutiger LT Com 45 Light"/>
          <w:szCs w:val="20"/>
        </w:rPr>
        <w:t>Did you put the script on the EC2, but still no solution? Is there also a problem in the lambda function? Maybe a problem updating an attribute.</w:t>
      </w:r>
    </w:p>
    <w:p w14:paraId="4D97BB46" w14:textId="77777777" w:rsidR="001C78D4" w:rsidRPr="00940CD0" w:rsidRDefault="001C78D4" w:rsidP="00940CD0">
      <w:pPr>
        <w:pStyle w:val="Heading2"/>
      </w:pPr>
      <w:r w:rsidRPr="00940CD0">
        <w:t>AWS Jam - Too Many Secrets:</w:t>
      </w:r>
    </w:p>
    <w:p w14:paraId="50F85BEC" w14:textId="77777777" w:rsidR="001C78D4" w:rsidRDefault="001C78D4" w:rsidP="001C78D4">
      <w:pPr>
        <w:spacing w:line="252" w:lineRule="auto"/>
        <w:rPr>
          <w:rFonts w:cs="Frutiger LT Com 45 Light"/>
          <w:szCs w:val="20"/>
        </w:rPr>
      </w:pPr>
      <w:r>
        <w:rPr>
          <w:rFonts w:cs="Frutiger LT Com 45 Light"/>
          <w:szCs w:val="20"/>
        </w:rPr>
        <w:t xml:space="preserve">Rumor has it that one of your developers was sloppy and may have stored some "secrets" in the source code of a project they were working on. Find it before your entire </w:t>
      </w:r>
      <w:proofErr w:type="spellStart"/>
      <w:r>
        <w:rPr>
          <w:rFonts w:cs="Frutiger LT Com 45 Light"/>
          <w:szCs w:val="20"/>
        </w:rPr>
        <w:t>VPC</w:t>
      </w:r>
      <w:proofErr w:type="spellEnd"/>
      <w:r>
        <w:rPr>
          <w:rFonts w:cs="Frutiger LT Com 45 Light"/>
          <w:szCs w:val="20"/>
        </w:rPr>
        <w:t xml:space="preserve"> is mining crypto! Oh yeah... they also quit and took their </w:t>
      </w:r>
      <w:proofErr w:type="spellStart"/>
      <w:r>
        <w:rPr>
          <w:rFonts w:cs="Frutiger LT Com 45 Light"/>
          <w:szCs w:val="20"/>
        </w:rPr>
        <w:t>ssh</w:t>
      </w:r>
      <w:proofErr w:type="spellEnd"/>
      <w:r>
        <w:rPr>
          <w:rFonts w:cs="Frutiger LT Com 45 Light"/>
          <w:szCs w:val="20"/>
        </w:rPr>
        <w:t xml:space="preserve"> key with them.</w:t>
      </w:r>
    </w:p>
    <w:p w14:paraId="62EB515C" w14:textId="77777777" w:rsidR="001C78D4" w:rsidRPr="00940CD0" w:rsidRDefault="001C78D4" w:rsidP="00940CD0">
      <w:pPr>
        <w:pStyle w:val="Heading3"/>
      </w:pPr>
      <w:r w:rsidRPr="00940CD0">
        <w:t>Summary</w:t>
      </w:r>
    </w:p>
    <w:p w14:paraId="789D3473" w14:textId="77777777" w:rsidR="001C78D4" w:rsidRDefault="001C78D4" w:rsidP="001C78D4">
      <w:pPr>
        <w:spacing w:line="252" w:lineRule="auto"/>
        <w:rPr>
          <w:rFonts w:cs="Frutiger LT Com 45 Light"/>
          <w:szCs w:val="20"/>
        </w:rPr>
      </w:pPr>
      <w:r>
        <w:rPr>
          <w:rFonts w:cs="Frutiger LT Com 45 Light"/>
          <w:szCs w:val="20"/>
        </w:rPr>
        <w:t>Find the secrets that were left behind.</w:t>
      </w:r>
    </w:p>
    <w:p w14:paraId="41F20D8C" w14:textId="77777777" w:rsidR="001C78D4" w:rsidRPr="00940CD0" w:rsidRDefault="001C78D4" w:rsidP="00940CD0">
      <w:pPr>
        <w:pStyle w:val="Heading3"/>
      </w:pPr>
      <w:r w:rsidRPr="00940CD0">
        <w:lastRenderedPageBreak/>
        <w:t>A bit of background</w:t>
      </w:r>
    </w:p>
    <w:p w14:paraId="7DFE91BE" w14:textId="77777777" w:rsidR="001C78D4" w:rsidRDefault="001C78D4" w:rsidP="001C78D4">
      <w:pPr>
        <w:rPr>
          <w:rFonts w:cs="Frutiger LT Com 45 Light"/>
          <w:szCs w:val="20"/>
        </w:rPr>
      </w:pPr>
      <w:r>
        <w:rPr>
          <w:rFonts w:cs="Frutiger LT Com 45 Light"/>
          <w:szCs w:val="20"/>
        </w:rPr>
        <w:t>The developer quit without passing on any details or documentation about what he did. Although we have the instance he was developing on, nobody knows what happened to the key. We suspect that there may be credentials placed inside the source code.</w:t>
      </w:r>
    </w:p>
    <w:p w14:paraId="2A2A16B8" w14:textId="77777777" w:rsidR="001C78D4" w:rsidRPr="00940CD0" w:rsidRDefault="001C78D4" w:rsidP="00940CD0">
      <w:pPr>
        <w:pStyle w:val="Heading3"/>
      </w:pPr>
      <w:r w:rsidRPr="00940CD0">
        <w:t>Inventory</w:t>
      </w:r>
    </w:p>
    <w:p w14:paraId="2BB64B84" w14:textId="77777777" w:rsidR="001C78D4" w:rsidRDefault="001C78D4" w:rsidP="001C78D4">
      <w:pPr>
        <w:spacing w:line="252" w:lineRule="auto"/>
        <w:rPr>
          <w:rFonts w:cs="Frutiger LT Com 45 Light"/>
          <w:szCs w:val="20"/>
        </w:rPr>
      </w:pPr>
      <w:r>
        <w:rPr>
          <w:rFonts w:cs="Frutiger LT Com 45 Light"/>
          <w:szCs w:val="20"/>
        </w:rPr>
        <w:t>An EC2 instance</w:t>
      </w:r>
    </w:p>
    <w:p w14:paraId="0B7BC30D" w14:textId="77777777" w:rsidR="001C78D4" w:rsidRPr="00940CD0" w:rsidRDefault="001C78D4" w:rsidP="00940CD0">
      <w:pPr>
        <w:pStyle w:val="Heading3"/>
      </w:pPr>
      <w:r w:rsidRPr="00940CD0">
        <w:t>Challenge</w:t>
      </w:r>
    </w:p>
    <w:p w14:paraId="25F670C3" w14:textId="77777777" w:rsidR="001C78D4" w:rsidRDefault="001C78D4" w:rsidP="001C78D4">
      <w:pPr>
        <w:spacing w:line="252" w:lineRule="auto"/>
        <w:rPr>
          <w:rFonts w:cs="Frutiger LT Com 45 Light"/>
          <w:szCs w:val="20"/>
        </w:rPr>
      </w:pPr>
      <w:r>
        <w:rPr>
          <w:rFonts w:cs="Frutiger LT Com 45 Light"/>
          <w:szCs w:val="20"/>
        </w:rPr>
        <w:t>The answer is the 20 uppercase alphanumeric characters that you should be worrying about.</w:t>
      </w:r>
    </w:p>
    <w:p w14:paraId="7A50B4AA" w14:textId="26ECDA0D" w:rsidR="001C78D4" w:rsidRPr="00940CD0" w:rsidRDefault="001C78D4" w:rsidP="00940CD0">
      <w:pPr>
        <w:pStyle w:val="Heading2"/>
      </w:pPr>
      <w:r w:rsidRPr="00940CD0">
        <w:t>AWS Jam - How to Automate Incident Response and Detection</w:t>
      </w:r>
    </w:p>
    <w:p w14:paraId="052FD712" w14:textId="77777777" w:rsidR="001C78D4" w:rsidRDefault="001C78D4" w:rsidP="001C78D4">
      <w:pPr>
        <w:spacing w:line="252" w:lineRule="auto"/>
        <w:rPr>
          <w:rFonts w:cs="Frutiger LT Com 45 Light"/>
          <w:szCs w:val="20"/>
        </w:rPr>
      </w:pPr>
      <w:r>
        <w:rPr>
          <w:rFonts w:cs="Frutiger LT Com 45 Light"/>
          <w:szCs w:val="20"/>
        </w:rPr>
        <w:t>This challenge revolves around how to build automated response systems for incidents at the infrastructure layer.</w:t>
      </w:r>
    </w:p>
    <w:p w14:paraId="175A8404" w14:textId="77777777" w:rsidR="001C78D4" w:rsidRDefault="001C78D4" w:rsidP="001C78D4">
      <w:pPr>
        <w:spacing w:line="252" w:lineRule="auto"/>
        <w:rPr>
          <w:rFonts w:cs="Frutiger LT Com 45 Light"/>
          <w:szCs w:val="20"/>
        </w:rPr>
      </w:pPr>
      <w:r>
        <w:rPr>
          <w:rFonts w:cs="Frutiger LT Com 45 Light"/>
          <w:szCs w:val="20"/>
        </w:rPr>
        <w:t xml:space="preserve">An EC2 instance has been found to be in communication with a known command and control server. </w:t>
      </w:r>
    </w:p>
    <w:p w14:paraId="068742F5" w14:textId="77777777" w:rsidR="001C78D4" w:rsidRDefault="001C78D4" w:rsidP="001C78D4">
      <w:pPr>
        <w:spacing w:line="252" w:lineRule="auto"/>
        <w:rPr>
          <w:rFonts w:cs="Frutiger LT Com 45 Light"/>
          <w:szCs w:val="20"/>
        </w:rPr>
      </w:pPr>
      <w:r>
        <w:rPr>
          <w:rFonts w:cs="Frutiger LT Com 45 Light"/>
          <w:szCs w:val="20"/>
        </w:rPr>
        <w:t xml:space="preserve">The findings can be seen at the Amazon </w:t>
      </w:r>
      <w:proofErr w:type="spellStart"/>
      <w:r>
        <w:rPr>
          <w:rFonts w:cs="Frutiger LT Com 45 Light"/>
          <w:szCs w:val="20"/>
        </w:rPr>
        <w:t>GuardDuty</w:t>
      </w:r>
      <w:proofErr w:type="spellEnd"/>
      <w:r>
        <w:rPr>
          <w:rFonts w:cs="Frutiger LT Com 45 Light"/>
          <w:szCs w:val="20"/>
        </w:rPr>
        <w:t xml:space="preserve"> console.  As a security engineer, you have been instructed to automate the following steps to respond to such incidents:</w:t>
      </w:r>
    </w:p>
    <w:p w14:paraId="0E2058A5" w14:textId="77777777" w:rsidR="001C78D4" w:rsidRDefault="001C78D4" w:rsidP="001C78D4">
      <w:pPr>
        <w:spacing w:line="252" w:lineRule="auto"/>
        <w:rPr>
          <w:rFonts w:cs="Frutiger LT Com 45 Light"/>
          <w:szCs w:val="20"/>
        </w:rPr>
      </w:pPr>
      <w:r>
        <w:rPr>
          <w:rFonts w:cs="Frutiger LT Com 45 Light"/>
          <w:szCs w:val="20"/>
        </w:rPr>
        <w:t>Take a snapshot of the volume.</w:t>
      </w:r>
    </w:p>
    <w:p w14:paraId="09F568CB" w14:textId="77777777" w:rsidR="001C78D4" w:rsidRDefault="001C78D4" w:rsidP="001C78D4">
      <w:pPr>
        <w:spacing w:line="252" w:lineRule="auto"/>
        <w:rPr>
          <w:rFonts w:cs="Frutiger LT Com 45 Light"/>
          <w:szCs w:val="20"/>
        </w:rPr>
      </w:pPr>
      <w:r>
        <w:rPr>
          <w:rFonts w:cs="Frutiger LT Com 45 Light"/>
          <w:szCs w:val="20"/>
        </w:rPr>
        <w:t>Quarantine the instance in its own Security Group.</w:t>
      </w:r>
    </w:p>
    <w:p w14:paraId="26C1E5BA" w14:textId="77777777" w:rsidR="001C78D4" w:rsidRDefault="001C78D4" w:rsidP="001C78D4">
      <w:pPr>
        <w:spacing w:line="252" w:lineRule="auto"/>
        <w:rPr>
          <w:rFonts w:cs="Frutiger LT Com 45 Light"/>
          <w:szCs w:val="20"/>
        </w:rPr>
      </w:pPr>
      <w:r>
        <w:rPr>
          <w:rFonts w:cs="Frutiger LT Com 45 Light"/>
          <w:szCs w:val="20"/>
        </w:rPr>
        <w:t xml:space="preserve">You discover that the Lambda function which isolates the instance into its own Security Group is buggy. Your task is to fix this Lambda function. </w:t>
      </w:r>
    </w:p>
    <w:p w14:paraId="7796C9F6" w14:textId="77777777" w:rsidR="001C78D4" w:rsidRDefault="001C78D4" w:rsidP="001C78D4">
      <w:pPr>
        <w:spacing w:line="252" w:lineRule="auto"/>
        <w:rPr>
          <w:rFonts w:cs="Frutiger LT Com 45 Light"/>
          <w:szCs w:val="20"/>
        </w:rPr>
      </w:pPr>
      <w:r>
        <w:rPr>
          <w:rFonts w:cs="Frutiger LT Com 45 Light"/>
          <w:szCs w:val="20"/>
        </w:rPr>
        <w:t xml:space="preserve">Upon completing the challenge, a tag of </w:t>
      </w:r>
      <w:proofErr w:type="spellStart"/>
      <w:r>
        <w:rPr>
          <w:rFonts w:cs="Frutiger LT Com 45 Light"/>
          <w:szCs w:val="20"/>
        </w:rPr>
        <w:t>ForensicsCase</w:t>
      </w:r>
      <w:proofErr w:type="spellEnd"/>
      <w:r>
        <w:rPr>
          <w:rFonts w:cs="Frutiger LT Com 45 Light"/>
          <w:szCs w:val="20"/>
        </w:rPr>
        <w:t xml:space="preserve"> is added to the EC2 instance, and the answer to this challenge is the value of the tag.</w:t>
      </w:r>
    </w:p>
    <w:p w14:paraId="6ECEE7D0" w14:textId="477641FD" w:rsidR="001C78D4" w:rsidRDefault="001C78D4" w:rsidP="001C78D4">
      <w:pPr>
        <w:spacing w:line="252" w:lineRule="auto"/>
        <w:rPr>
          <w:rFonts w:cs="Frutiger LT Com 45 Light"/>
          <w:caps/>
          <w:color w:val="000000"/>
          <w:sz w:val="32"/>
          <w:szCs w:val="32"/>
        </w:rPr>
      </w:pPr>
      <w:r>
        <w:rPr>
          <w:rFonts w:cs="Frutiger LT Com 45 Light"/>
          <w:szCs w:val="20"/>
        </w:rPr>
        <w:t xml:space="preserve">Please refer to the </w:t>
      </w:r>
      <w:r w:rsidR="00080623" w:rsidRPr="00080623">
        <w:rPr>
          <w:rFonts w:cs="Frutiger LT Com 45 Light"/>
          <w:b/>
          <w:bCs/>
          <w:sz w:val="22"/>
        </w:rPr>
        <w:t>WS2019_TP53_Main_document</w:t>
      </w:r>
      <w:bookmarkStart w:id="2" w:name="_GoBack"/>
      <w:bookmarkEnd w:id="2"/>
      <w:r>
        <w:rPr>
          <w:rFonts w:cs="Frutiger LT Com 45 Light"/>
          <w:sz w:val="22"/>
        </w:rPr>
        <w:t xml:space="preserve"> </w:t>
      </w:r>
      <w:r>
        <w:rPr>
          <w:rFonts w:cs="Frutiger LT Com 45 Light"/>
          <w:szCs w:val="20"/>
        </w:rPr>
        <w:t>document for more details.</w:t>
      </w:r>
    </w:p>
    <w:p w14:paraId="31FD7E94" w14:textId="2A9E7910" w:rsidR="00DB410B" w:rsidRPr="009E33A7" w:rsidRDefault="00DB410B" w:rsidP="001C78D4">
      <w:pPr>
        <w:pStyle w:val="Heading1"/>
        <w:rPr>
          <w:rFonts w:eastAsia="MS Gothic"/>
          <w:caps/>
          <w:color w:val="000000"/>
          <w:sz w:val="32"/>
          <w:szCs w:val="26"/>
        </w:rPr>
      </w:pPr>
    </w:p>
    <w:sectPr w:rsidR="00DB410B" w:rsidRPr="009E33A7" w:rsidSect="001C78D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2FD5F" w14:textId="77777777" w:rsidR="002233DD" w:rsidRDefault="002233DD" w:rsidP="00313492">
      <w:r>
        <w:separator/>
      </w:r>
    </w:p>
    <w:p w14:paraId="04DEF3AA" w14:textId="77777777" w:rsidR="002233DD" w:rsidRDefault="002233DD" w:rsidP="00313492"/>
    <w:p w14:paraId="7836858A" w14:textId="77777777" w:rsidR="002233DD" w:rsidRDefault="002233DD"/>
    <w:p w14:paraId="5EADF598" w14:textId="77777777" w:rsidR="002233DD" w:rsidRDefault="002233DD"/>
    <w:p w14:paraId="52B3A8CD" w14:textId="77777777" w:rsidR="002233DD" w:rsidRDefault="002233DD" w:rsidP="00887C3D"/>
    <w:p w14:paraId="515F9F7B" w14:textId="77777777" w:rsidR="002233DD" w:rsidRDefault="002233DD" w:rsidP="00887C3D"/>
  </w:endnote>
  <w:endnote w:type="continuationSeparator" w:id="0">
    <w:p w14:paraId="397C5025" w14:textId="77777777" w:rsidR="002233DD" w:rsidRDefault="002233DD" w:rsidP="00313492">
      <w:r>
        <w:continuationSeparator/>
      </w:r>
    </w:p>
    <w:p w14:paraId="711B5D27" w14:textId="77777777" w:rsidR="002233DD" w:rsidRDefault="002233DD" w:rsidP="00313492"/>
    <w:p w14:paraId="41D18679" w14:textId="77777777" w:rsidR="002233DD" w:rsidRDefault="002233DD"/>
    <w:p w14:paraId="1E20999D" w14:textId="77777777" w:rsidR="002233DD" w:rsidRDefault="002233DD"/>
    <w:p w14:paraId="63B1E4B7" w14:textId="77777777" w:rsidR="002233DD" w:rsidRDefault="002233DD" w:rsidP="00887C3D"/>
    <w:p w14:paraId="3AA021AA" w14:textId="77777777" w:rsidR="002233DD" w:rsidRDefault="002233DD"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Frutiger LT Com 45 Light">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LT Com 55 Roman">
    <w:panose1 w:val="020B0503030504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Inria Serif">
    <w:panose1 w:val="00000000000000000000"/>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altName w:val="Calibri"/>
    <w:charset w:val="4D"/>
    <w:family w:val="swiss"/>
    <w:pitch w:val="variable"/>
    <w:sig w:usb0="8000002F" w:usb1="5000204A" w:usb2="00000000" w:usb3="00000000" w:csb0="0000009B" w:csb1="00000000"/>
  </w:font>
  <w:font w:name="MetaPlusLF">
    <w:altName w:val="Calibri"/>
    <w:charset w:val="00"/>
    <w:family w:val="auto"/>
    <w:pitch w:val="variable"/>
    <w:sig w:usb0="800002AF" w:usb1="4000204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1C78D4"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D1D8B74" w:rsidR="001C78D4" w:rsidRDefault="001C78D4"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27.06</w:t>
          </w:r>
          <w:r w:rsidRPr="00D2122D">
            <w:rPr>
              <w:rFonts w:ascii="Frutiger LT Com 45 Light" w:hAnsi="Frutiger LT Com 45 Light"/>
              <w:sz w:val="14"/>
            </w:rPr>
            <w:t>.19</w:t>
          </w:r>
        </w:p>
        <w:p w14:paraId="53812AFB" w14:textId="7CCF4681" w:rsidR="001C78D4" w:rsidRPr="00D2122D" w:rsidRDefault="001C78D4"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WSC2019_TP53_DayThree_actual</w:t>
          </w:r>
        </w:p>
      </w:tc>
      <w:tc>
        <w:tcPr>
          <w:tcW w:w="2410" w:type="dxa"/>
          <w:tcBorders>
            <w:top w:val="single" w:sz="48" w:space="0" w:color="003B5C"/>
            <w:left w:val="nil"/>
            <w:bottom w:val="nil"/>
            <w:right w:val="nil"/>
          </w:tcBorders>
          <w:vAlign w:val="center"/>
          <w:hideMark/>
        </w:tcPr>
        <w:p w14:paraId="2D67164B" w14:textId="72589964" w:rsidR="001C78D4" w:rsidRDefault="001C78D4"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1C78D4" w:rsidRPr="00D2122D" w:rsidRDefault="001C78D4"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1C78D4" w:rsidRPr="00D2122D" w:rsidRDefault="001C78D4"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1C78D4" w:rsidRPr="006A388C" w:rsidRDefault="001C78D4" w:rsidP="006A3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68C57973" w:rsidR="001C78D4" w:rsidRPr="00453B91" w:rsidRDefault="001C78D4" w:rsidP="007575B9">
    <w:pPr>
      <w:pStyle w:val="Footer"/>
      <w:rPr>
        <w:lang w:val="en-AU"/>
      </w:rPr>
    </w:pPr>
    <w:r>
      <w:rPr>
        <w:lang w:val="en-AU"/>
      </w:rPr>
      <w:t>WSC2019_T53_DayThree_actual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7C5A3" w14:textId="77777777" w:rsidR="002233DD" w:rsidRDefault="002233DD">
      <w:r>
        <w:separator/>
      </w:r>
    </w:p>
    <w:p w14:paraId="2925E34B" w14:textId="77777777" w:rsidR="002233DD" w:rsidRDefault="002233DD"/>
    <w:p w14:paraId="2D8D8F5C" w14:textId="77777777" w:rsidR="002233DD" w:rsidRDefault="002233DD" w:rsidP="00887C3D"/>
    <w:p w14:paraId="2AC19178" w14:textId="77777777" w:rsidR="002233DD" w:rsidRDefault="002233DD" w:rsidP="00887C3D"/>
  </w:footnote>
  <w:footnote w:type="continuationSeparator" w:id="0">
    <w:p w14:paraId="2D25857A" w14:textId="77777777" w:rsidR="002233DD" w:rsidRDefault="002233DD" w:rsidP="00313492">
      <w:r>
        <w:continuationSeparator/>
      </w:r>
    </w:p>
    <w:p w14:paraId="137E75EF" w14:textId="77777777" w:rsidR="002233DD" w:rsidRDefault="002233DD" w:rsidP="00313492"/>
    <w:p w14:paraId="757F18C7" w14:textId="77777777" w:rsidR="002233DD" w:rsidRDefault="002233DD"/>
    <w:p w14:paraId="27E68B06" w14:textId="77777777" w:rsidR="002233DD" w:rsidRDefault="002233DD"/>
    <w:p w14:paraId="52701B0D" w14:textId="77777777" w:rsidR="002233DD" w:rsidRDefault="002233DD" w:rsidP="00887C3D"/>
    <w:p w14:paraId="31CAB291" w14:textId="77777777" w:rsidR="002233DD" w:rsidRDefault="002233DD"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1C78D4" w:rsidRDefault="001C78D4" w:rsidP="00313492">
    <w:pPr>
      <w:pStyle w:val="Header"/>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1C78D4" w:rsidRDefault="001C78D4">
    <w:pPr>
      <w:pStyle w:val="Header"/>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C492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4E0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96CC260"/>
    <w:lvl w:ilvl="0">
      <w:numFmt w:val="bullet"/>
      <w:lvlText w:val="*"/>
      <w:lvlJc w:val="left"/>
    </w:lvl>
  </w:abstractNum>
  <w:abstractNum w:abstractNumId="11"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C85799A"/>
    <w:multiLevelType w:val="hybridMultilevel"/>
    <w:tmpl w:val="CA581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41857"/>
    <w:multiLevelType w:val="hybridMultilevel"/>
    <w:tmpl w:val="DC184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1B7D40E3"/>
    <w:multiLevelType w:val="hybridMultilevel"/>
    <w:tmpl w:val="F4F4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236B6C39"/>
    <w:multiLevelType w:val="multilevel"/>
    <w:tmpl w:val="405EA8B4"/>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
      <w:lvlJc w:val="left"/>
      <w:pPr>
        <w:ind w:left="568" w:hanging="284"/>
      </w:pPr>
      <w:rPr>
        <w:rFonts w:ascii="Noto Sans Symbols" w:eastAsia="Noto Sans Symbols" w:hAnsi="Noto Sans Symbols" w:cs="Noto Sans Symbols"/>
      </w:rPr>
    </w:lvl>
    <w:lvl w:ilvl="2">
      <w:start w:val="1"/>
      <w:numFmt w:val="bullet"/>
      <w:lvlText w:val="●"/>
      <w:lvlJc w:val="left"/>
      <w:pPr>
        <w:ind w:left="852" w:hanging="284"/>
      </w:pPr>
      <w:rPr>
        <w:rFonts w:ascii="Noto Sans Symbols" w:eastAsia="Noto Sans Symbols" w:hAnsi="Noto Sans Symbols" w:cs="Noto Sans Symbols"/>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rPr>
    </w:lvl>
    <w:lvl w:ilvl="5">
      <w:start w:val="1"/>
      <w:numFmt w:val="decimal"/>
      <w:lvlText w:val=""/>
      <w:lvlJc w:val="left"/>
      <w:pPr>
        <w:ind w:left="1704" w:hanging="284"/>
      </w:pPr>
    </w:lvl>
    <w:lvl w:ilvl="6">
      <w:start w:val="1"/>
      <w:numFmt w:val="decimal"/>
      <w:lvlText w:val=""/>
      <w:lvlJc w:val="left"/>
      <w:pPr>
        <w:ind w:left="1988" w:hanging="284"/>
      </w:pPr>
    </w:lvl>
    <w:lvl w:ilvl="7">
      <w:start w:val="1"/>
      <w:numFmt w:val="decimal"/>
      <w:lvlText w:val=""/>
      <w:lvlJc w:val="left"/>
      <w:pPr>
        <w:ind w:left="2272" w:hanging="284"/>
      </w:pPr>
    </w:lvl>
    <w:lvl w:ilvl="8">
      <w:start w:val="1"/>
      <w:numFmt w:val="decimal"/>
      <w:lvlText w:val=""/>
      <w:lvlJc w:val="left"/>
      <w:pPr>
        <w:ind w:left="2556" w:hanging="284"/>
      </w:pPr>
    </w:lvl>
  </w:abstractNum>
  <w:abstractNum w:abstractNumId="20" w15:restartNumberingAfterBreak="0">
    <w:nsid w:val="23A06DD4"/>
    <w:multiLevelType w:val="hybridMultilevel"/>
    <w:tmpl w:val="BE4C1F9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1" w15:restartNumberingAfterBreak="0">
    <w:nsid w:val="2CE17538"/>
    <w:multiLevelType w:val="hybridMultilevel"/>
    <w:tmpl w:val="50E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BE460A"/>
    <w:multiLevelType w:val="hybridMultilevel"/>
    <w:tmpl w:val="6C80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3AB3745"/>
    <w:multiLevelType w:val="hybridMultilevel"/>
    <w:tmpl w:val="0DF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651AAB"/>
    <w:multiLevelType w:val="singleLevel"/>
    <w:tmpl w:val="7B2E1F3E"/>
    <w:lvl w:ilvl="0">
      <w:start w:val="1"/>
      <w:numFmt w:val="decimal"/>
      <w:lvlText w:val="%1."/>
      <w:legacy w:legacy="1" w:legacySpace="0" w:legacyIndent="0"/>
      <w:lvlJc w:val="left"/>
      <w:rPr>
        <w:rFonts w:ascii="Frutiger LT Com 45 Light" w:hAnsi="Frutiger LT Com 45 Light" w:hint="default"/>
      </w:rPr>
    </w:lvl>
  </w:abstractNum>
  <w:abstractNum w:abstractNumId="27" w15:restartNumberingAfterBreak="0">
    <w:nsid w:val="4E902664"/>
    <w:multiLevelType w:val="hybridMultilevel"/>
    <w:tmpl w:val="4B569BFA"/>
    <w:lvl w:ilvl="0" w:tplc="3BA24966">
      <w:numFmt w:val="bullet"/>
      <w:lvlText w:val=""/>
      <w:lvlJc w:val="left"/>
      <w:pPr>
        <w:ind w:left="417" w:hanging="360"/>
      </w:pPr>
      <w:rPr>
        <w:rFonts w:ascii="Wingdings" w:eastAsiaTheme="minorEastAsia" w:hAnsi="Wingdings"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8" w15:restartNumberingAfterBreak="0">
    <w:nsid w:val="55E1645E"/>
    <w:multiLevelType w:val="multilevel"/>
    <w:tmpl w:val="8E6E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07088"/>
    <w:multiLevelType w:val="hybridMultilevel"/>
    <w:tmpl w:val="A33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D2FCF"/>
    <w:multiLevelType w:val="hybridMultilevel"/>
    <w:tmpl w:val="AAF05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C6409C"/>
    <w:multiLevelType w:val="hybridMultilevel"/>
    <w:tmpl w:val="CADE4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9226DAB"/>
    <w:multiLevelType w:val="hybridMultilevel"/>
    <w:tmpl w:val="24EA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2"/>
  </w:num>
  <w:num w:numId="13">
    <w:abstractNumId w:val="23"/>
  </w:num>
  <w:num w:numId="14">
    <w:abstractNumId w:val="12"/>
    <w:lvlOverride w:ilvl="0">
      <w:startOverride w:val="1"/>
    </w:lvlOverride>
  </w:num>
  <w:num w:numId="15">
    <w:abstractNumId w:val="18"/>
  </w:num>
  <w:num w:numId="16">
    <w:abstractNumId w:val="15"/>
  </w:num>
  <w:num w:numId="17">
    <w:abstractNumId w:val="11"/>
  </w:num>
  <w:num w:numId="18">
    <w:abstractNumId w:val="32"/>
  </w:num>
  <w:num w:numId="19">
    <w:abstractNumId w:val="17"/>
  </w:num>
  <w:num w:numId="20">
    <w:abstractNumId w:val="19"/>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7"/>
  </w:num>
  <w:num w:numId="24">
    <w:abstractNumId w:val="16"/>
  </w:num>
  <w:num w:numId="25">
    <w:abstractNumId w:val="20"/>
  </w:num>
  <w:num w:numId="26">
    <w:abstractNumId w:val="28"/>
  </w:num>
  <w:num w:numId="27">
    <w:abstractNumId w:val="13"/>
  </w:num>
  <w:num w:numId="28">
    <w:abstractNumId w:val="14"/>
  </w:num>
  <w:num w:numId="29">
    <w:abstractNumId w:val="24"/>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1"/>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1"/>
  </w:num>
  <w:num w:numId="40">
    <w:abstractNumId w:val="29"/>
  </w:num>
  <w:num w:numId="41">
    <w:abstractNumId w:val="10"/>
    <w:lvlOverride w:ilvl="0">
      <w:lvl w:ilvl="0">
        <w:numFmt w:val="bullet"/>
        <w:lvlText w:val=""/>
        <w:legacy w:legacy="1" w:legacySpace="0" w:legacyIndent="0"/>
        <w:lvlJc w:val="left"/>
        <w:rPr>
          <w:rFonts w:ascii="Symbol" w:hAnsi="Symbol" w:hint="default"/>
        </w:rPr>
      </w:lvl>
    </w:lvlOverride>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21530"/>
    <w:rsid w:val="0003398B"/>
    <w:rsid w:val="0003526B"/>
    <w:rsid w:val="00036A02"/>
    <w:rsid w:val="000415F7"/>
    <w:rsid w:val="00050DCE"/>
    <w:rsid w:val="00052F6D"/>
    <w:rsid w:val="00057B12"/>
    <w:rsid w:val="00071AA7"/>
    <w:rsid w:val="00080623"/>
    <w:rsid w:val="000A211A"/>
    <w:rsid w:val="000B4AA5"/>
    <w:rsid w:val="000D576D"/>
    <w:rsid w:val="000E219D"/>
    <w:rsid w:val="000F4A5C"/>
    <w:rsid w:val="001172EF"/>
    <w:rsid w:val="0012553C"/>
    <w:rsid w:val="00134547"/>
    <w:rsid w:val="00156CA1"/>
    <w:rsid w:val="001571FB"/>
    <w:rsid w:val="00183BCA"/>
    <w:rsid w:val="00192D2B"/>
    <w:rsid w:val="00193FBD"/>
    <w:rsid w:val="001A545D"/>
    <w:rsid w:val="001A554B"/>
    <w:rsid w:val="001C5228"/>
    <w:rsid w:val="001C5F88"/>
    <w:rsid w:val="001C6B44"/>
    <w:rsid w:val="001C78D4"/>
    <w:rsid w:val="001E4FDC"/>
    <w:rsid w:val="002057EF"/>
    <w:rsid w:val="002233DD"/>
    <w:rsid w:val="00264847"/>
    <w:rsid w:val="00271388"/>
    <w:rsid w:val="00294DA2"/>
    <w:rsid w:val="002A14D1"/>
    <w:rsid w:val="002B1320"/>
    <w:rsid w:val="002D07E2"/>
    <w:rsid w:val="002D4A7A"/>
    <w:rsid w:val="002E44B5"/>
    <w:rsid w:val="00310983"/>
    <w:rsid w:val="003133A3"/>
    <w:rsid w:val="00313492"/>
    <w:rsid w:val="003147E8"/>
    <w:rsid w:val="0032135D"/>
    <w:rsid w:val="00340348"/>
    <w:rsid w:val="00356625"/>
    <w:rsid w:val="00357CB1"/>
    <w:rsid w:val="0038099A"/>
    <w:rsid w:val="00383205"/>
    <w:rsid w:val="00385D0A"/>
    <w:rsid w:val="003F484C"/>
    <w:rsid w:val="0040746F"/>
    <w:rsid w:val="00413188"/>
    <w:rsid w:val="004131BB"/>
    <w:rsid w:val="00453B91"/>
    <w:rsid w:val="004605D7"/>
    <w:rsid w:val="00462CB3"/>
    <w:rsid w:val="00472F2E"/>
    <w:rsid w:val="00475DE8"/>
    <w:rsid w:val="004B6102"/>
    <w:rsid w:val="004B6219"/>
    <w:rsid w:val="004C77A7"/>
    <w:rsid w:val="004D3337"/>
    <w:rsid w:val="004E4B72"/>
    <w:rsid w:val="00512293"/>
    <w:rsid w:val="0051761D"/>
    <w:rsid w:val="00534780"/>
    <w:rsid w:val="00543985"/>
    <w:rsid w:val="005448B3"/>
    <w:rsid w:val="00563860"/>
    <w:rsid w:val="0056462B"/>
    <w:rsid w:val="00567BF1"/>
    <w:rsid w:val="00575F7A"/>
    <w:rsid w:val="00591304"/>
    <w:rsid w:val="005B6E49"/>
    <w:rsid w:val="005C1F3D"/>
    <w:rsid w:val="005C7E6F"/>
    <w:rsid w:val="005F01CC"/>
    <w:rsid w:val="005F4CBB"/>
    <w:rsid w:val="00610D35"/>
    <w:rsid w:val="00611E8B"/>
    <w:rsid w:val="00622F48"/>
    <w:rsid w:val="0062412F"/>
    <w:rsid w:val="00627E3D"/>
    <w:rsid w:val="0067352E"/>
    <w:rsid w:val="00673AA4"/>
    <w:rsid w:val="006805C1"/>
    <w:rsid w:val="00680D27"/>
    <w:rsid w:val="00692D20"/>
    <w:rsid w:val="00695335"/>
    <w:rsid w:val="006A388C"/>
    <w:rsid w:val="006B35E7"/>
    <w:rsid w:val="006E1EA4"/>
    <w:rsid w:val="006E26EF"/>
    <w:rsid w:val="006E6145"/>
    <w:rsid w:val="006E7810"/>
    <w:rsid w:val="007004AE"/>
    <w:rsid w:val="007022AD"/>
    <w:rsid w:val="007575B9"/>
    <w:rsid w:val="00766D9D"/>
    <w:rsid w:val="00782FB5"/>
    <w:rsid w:val="00790EFE"/>
    <w:rsid w:val="007A4C1D"/>
    <w:rsid w:val="007B5DEF"/>
    <w:rsid w:val="007B7975"/>
    <w:rsid w:val="007C4BB2"/>
    <w:rsid w:val="007E70CF"/>
    <w:rsid w:val="007F212B"/>
    <w:rsid w:val="008123B7"/>
    <w:rsid w:val="008362E2"/>
    <w:rsid w:val="00840836"/>
    <w:rsid w:val="008429C5"/>
    <w:rsid w:val="00860C67"/>
    <w:rsid w:val="00861273"/>
    <w:rsid w:val="008766D2"/>
    <w:rsid w:val="00887C3D"/>
    <w:rsid w:val="00897C0B"/>
    <w:rsid w:val="008A2F66"/>
    <w:rsid w:val="008A3942"/>
    <w:rsid w:val="008B249E"/>
    <w:rsid w:val="008F2C98"/>
    <w:rsid w:val="008F5CF8"/>
    <w:rsid w:val="00917EFE"/>
    <w:rsid w:val="00926C56"/>
    <w:rsid w:val="009356C1"/>
    <w:rsid w:val="00940A66"/>
    <w:rsid w:val="00940CD0"/>
    <w:rsid w:val="00941F91"/>
    <w:rsid w:val="0095786C"/>
    <w:rsid w:val="00966D5E"/>
    <w:rsid w:val="0098297B"/>
    <w:rsid w:val="00987A9F"/>
    <w:rsid w:val="009B26E8"/>
    <w:rsid w:val="009B789E"/>
    <w:rsid w:val="009C17BB"/>
    <w:rsid w:val="009E0862"/>
    <w:rsid w:val="009E33A7"/>
    <w:rsid w:val="00A05685"/>
    <w:rsid w:val="00A07901"/>
    <w:rsid w:val="00A537FA"/>
    <w:rsid w:val="00A63788"/>
    <w:rsid w:val="00A77E62"/>
    <w:rsid w:val="00A9345D"/>
    <w:rsid w:val="00A96AFC"/>
    <w:rsid w:val="00AC3721"/>
    <w:rsid w:val="00AC6513"/>
    <w:rsid w:val="00AE25EA"/>
    <w:rsid w:val="00AE528B"/>
    <w:rsid w:val="00AE5E57"/>
    <w:rsid w:val="00B019EC"/>
    <w:rsid w:val="00B11358"/>
    <w:rsid w:val="00B40AE0"/>
    <w:rsid w:val="00B86932"/>
    <w:rsid w:val="00BC78DE"/>
    <w:rsid w:val="00BE3BAD"/>
    <w:rsid w:val="00C75D7A"/>
    <w:rsid w:val="00C77D08"/>
    <w:rsid w:val="00C93B51"/>
    <w:rsid w:val="00CB1799"/>
    <w:rsid w:val="00CD3200"/>
    <w:rsid w:val="00CE4FC3"/>
    <w:rsid w:val="00CF1A6E"/>
    <w:rsid w:val="00D04318"/>
    <w:rsid w:val="00D04BE0"/>
    <w:rsid w:val="00D103CB"/>
    <w:rsid w:val="00D2122D"/>
    <w:rsid w:val="00D21907"/>
    <w:rsid w:val="00D333DE"/>
    <w:rsid w:val="00D415A5"/>
    <w:rsid w:val="00D57E01"/>
    <w:rsid w:val="00D84489"/>
    <w:rsid w:val="00DA3F51"/>
    <w:rsid w:val="00DA68E9"/>
    <w:rsid w:val="00DB410B"/>
    <w:rsid w:val="00DE1B5A"/>
    <w:rsid w:val="00DF25B9"/>
    <w:rsid w:val="00E355A4"/>
    <w:rsid w:val="00E411A7"/>
    <w:rsid w:val="00E4251A"/>
    <w:rsid w:val="00E63A08"/>
    <w:rsid w:val="00E65A56"/>
    <w:rsid w:val="00EC60E5"/>
    <w:rsid w:val="00EE014E"/>
    <w:rsid w:val="00EE462E"/>
    <w:rsid w:val="00EF6E85"/>
    <w:rsid w:val="00EF7E23"/>
    <w:rsid w:val="00F0109D"/>
    <w:rsid w:val="00F4251E"/>
    <w:rsid w:val="00F52D28"/>
    <w:rsid w:val="00F70023"/>
    <w:rsid w:val="00F729AF"/>
    <w:rsid w:val="00FA0688"/>
    <w:rsid w:val="00FC010B"/>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Heading1">
    <w:name w:val="heading 1"/>
    <w:basedOn w:val="Normal"/>
    <w:next w:val="Normal"/>
    <w:link w:val="Heading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Heading4">
    <w:name w:val="heading 4"/>
    <w:basedOn w:val="Heading3"/>
    <w:next w:val="Normal"/>
    <w:link w:val="Heading4Char"/>
    <w:uiPriority w:val="9"/>
    <w:unhideWhenUsed/>
    <w:rsid w:val="00006EFF"/>
    <w:pPr>
      <w:outlineLvl w:val="3"/>
    </w:p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887C3D"/>
    <w:rPr>
      <w:rFonts w:ascii="Frutiger LT Com 45 Light" w:eastAsiaTheme="majorEastAsia" w:hAnsi="Frutiger LT Com 45 Light" w:cstheme="majorBidi"/>
      <w:b/>
      <w:color w:val="003764"/>
      <w:sz w:val="40"/>
      <w:szCs w:val="32"/>
      <w:lang w:val="en-US"/>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887C3D"/>
    <w:rPr>
      <w:rFonts w:ascii="Frutiger LT Com 45 Light" w:eastAsiaTheme="majorEastAsia" w:hAnsi="Frutiger LT Com 45 Light" w:cstheme="majorBidi"/>
      <w:b/>
      <w:color w:val="003764"/>
      <w:sz w:val="32"/>
      <w:szCs w:val="26"/>
      <w:lang w:val="en-US"/>
    </w:rPr>
  </w:style>
  <w:style w:type="character" w:customStyle="1" w:styleId="Heading3Char">
    <w:name w:val="Heading 3 Char"/>
    <w:basedOn w:val="DefaultParagraphFont"/>
    <w:link w:val="Heading3"/>
    <w:uiPriority w:val="9"/>
    <w:rsid w:val="00887C3D"/>
    <w:rPr>
      <w:rFonts w:ascii="Frutiger LT Com 45 Light" w:eastAsiaTheme="majorEastAsia" w:hAnsi="Frutiger LT Com 45 Light" w:cstheme="majorBidi"/>
      <w:b/>
      <w:color w:val="003764"/>
      <w:szCs w:val="24"/>
      <w:lang w:val="en-US"/>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TOC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006EF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customStyle="1" w:styleId="BildSpalte">
    <w:name w:val="Bild Spalte"/>
    <w:next w:val="Normal"/>
    <w:rsid w:val="00193FBD"/>
    <w:pPr>
      <w:spacing w:after="0" w:line="240" w:lineRule="auto"/>
    </w:pPr>
    <w:rPr>
      <w:rFonts w:ascii="MetaPlusLF" w:eastAsiaTheme="minorEastAsia" w:hAnsi="MetaPlusLF" w:cs="Times New Roman"/>
      <w:noProof/>
      <w:sz w:val="28"/>
      <w:szCs w:val="20"/>
      <w:lang w:val="de-DE" w:eastAsia="de-DE"/>
    </w:rPr>
  </w:style>
  <w:style w:type="paragraph" w:customStyle="1" w:styleId="BildFormel">
    <w:name w:val="Bild/Formel"/>
    <w:basedOn w:val="Normal"/>
    <w:next w:val="Normal"/>
    <w:link w:val="BildFormelZchn"/>
    <w:rsid w:val="00193FBD"/>
    <w:pPr>
      <w:widowControl w:val="0"/>
      <w:suppressAutoHyphens/>
      <w:spacing w:after="0" w:line="300" w:lineRule="atLeast"/>
    </w:pPr>
    <w:rPr>
      <w:rFonts w:ascii="MetaPlusLF" w:eastAsiaTheme="minorEastAsia" w:hAnsi="MetaPlusLF" w:cs="Times New Roman"/>
      <w:color w:val="000000"/>
      <w:szCs w:val="20"/>
      <w:lang w:val="de-DE" w:eastAsia="de-DE"/>
    </w:rPr>
  </w:style>
  <w:style w:type="paragraph" w:customStyle="1" w:styleId="Tabellentext">
    <w:name w:val="Tabellentext"/>
    <w:basedOn w:val="Normal"/>
    <w:next w:val="Normal"/>
    <w:link w:val="TabellentextZchn"/>
    <w:rsid w:val="00193FBD"/>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40" w:after="80" w:line="240" w:lineRule="exact"/>
      <w:ind w:left="57" w:right="57"/>
    </w:pPr>
    <w:rPr>
      <w:rFonts w:ascii="MetaPlusLF" w:eastAsiaTheme="minorEastAsia" w:hAnsi="MetaPlusLF" w:cs="Times New Roman"/>
      <w:color w:val="000000"/>
      <w:sz w:val="16"/>
      <w:szCs w:val="20"/>
      <w:lang w:val="de-DE" w:eastAsia="de-DE"/>
    </w:rPr>
  </w:style>
  <w:style w:type="paragraph" w:customStyle="1" w:styleId="Tabellenkopf">
    <w:name w:val="Tabellenkopf"/>
    <w:basedOn w:val="Tabellentext"/>
    <w:next w:val="Normal"/>
    <w:rsid w:val="00193FBD"/>
    <w:rPr>
      <w:b/>
    </w:rPr>
  </w:style>
  <w:style w:type="character" w:customStyle="1" w:styleId="TabellentextZchn">
    <w:name w:val="Tabellentext Zchn"/>
    <w:basedOn w:val="DefaultParagraphFont"/>
    <w:link w:val="Tabellentext"/>
    <w:rsid w:val="00193FBD"/>
    <w:rPr>
      <w:rFonts w:ascii="MetaPlusLF" w:eastAsiaTheme="minorEastAsia" w:hAnsi="MetaPlusLF" w:cs="Times New Roman"/>
      <w:color w:val="000000"/>
      <w:sz w:val="16"/>
      <w:szCs w:val="20"/>
      <w:lang w:val="de-DE" w:eastAsia="de-DE"/>
    </w:rPr>
  </w:style>
  <w:style w:type="paragraph" w:customStyle="1" w:styleId="Bild">
    <w:name w:val="Bild"/>
    <w:basedOn w:val="BildSpalte"/>
    <w:link w:val="BildZchn"/>
    <w:qFormat/>
    <w:rsid w:val="00193FBD"/>
    <w:rPr>
      <w:rFonts w:eastAsia="Times New Roman"/>
      <w:lang w:val="en-GB" w:eastAsia="en-GB"/>
    </w:rPr>
  </w:style>
  <w:style w:type="character" w:customStyle="1" w:styleId="BildFormelZchn">
    <w:name w:val="Bild/Formel Zchn"/>
    <w:link w:val="BildFormel"/>
    <w:locked/>
    <w:rsid w:val="00193FBD"/>
    <w:rPr>
      <w:rFonts w:ascii="MetaPlusLF" w:eastAsiaTheme="minorEastAsia" w:hAnsi="MetaPlusLF" w:cs="Times New Roman"/>
      <w:color w:val="000000"/>
      <w:sz w:val="20"/>
      <w:szCs w:val="20"/>
      <w:lang w:val="de-DE" w:eastAsia="de-DE"/>
    </w:rPr>
  </w:style>
  <w:style w:type="character" w:customStyle="1" w:styleId="BildZchn">
    <w:name w:val="Bild Zchn"/>
    <w:basedOn w:val="DefaultParagraphFont"/>
    <w:link w:val="Bild"/>
    <w:locked/>
    <w:rsid w:val="00193FBD"/>
    <w:rPr>
      <w:rFonts w:ascii="MetaPlusLF" w:eastAsia="Times New Roman" w:hAnsi="MetaPlusLF" w:cs="Times New Roman"/>
      <w:noProof/>
      <w:sz w:val="28"/>
      <w:szCs w:val="20"/>
      <w:lang w:eastAsia="en-GB"/>
    </w:rPr>
  </w:style>
  <w:style w:type="paragraph" w:styleId="HTMLPreformatted">
    <w:name w:val="HTML Preformatted"/>
    <w:basedOn w:val="Normal"/>
    <w:link w:val="HTMLPreformattedChar"/>
    <w:semiHidden/>
    <w:rsid w:val="0004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0415F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19957">
      <w:bodyDiv w:val="1"/>
      <w:marLeft w:val="0"/>
      <w:marRight w:val="0"/>
      <w:marTop w:val="0"/>
      <w:marBottom w:val="0"/>
      <w:divBdr>
        <w:top w:val="none" w:sz="0" w:space="0" w:color="auto"/>
        <w:left w:val="none" w:sz="0" w:space="0" w:color="auto"/>
        <w:bottom w:val="none" w:sz="0" w:space="0" w:color="auto"/>
        <w:right w:val="none" w:sz="0" w:space="0" w:color="auto"/>
      </w:divBdr>
    </w:div>
    <w:div w:id="1003166997">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548222477">
      <w:bodyDiv w:val="1"/>
      <w:marLeft w:val="0"/>
      <w:marRight w:val="0"/>
      <w:marTop w:val="0"/>
      <w:marBottom w:val="0"/>
      <w:divBdr>
        <w:top w:val="none" w:sz="0" w:space="0" w:color="auto"/>
        <w:left w:val="none" w:sz="0" w:space="0" w:color="auto"/>
        <w:bottom w:val="none" w:sz="0" w:space="0" w:color="auto"/>
        <w:right w:val="none" w:sz="0" w:space="0" w:color="auto"/>
      </w:divBdr>
    </w:div>
    <w:div w:id="17811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3-us-west-2.amazonaws.com/aws-jam-challenge-resources/perfectworld/init-script.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0251-36E3-4345-8E6E-6A5DAD04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0</TotalTime>
  <Pages>4</Pages>
  <Words>791</Words>
  <Characters>4139</Characters>
  <Application>Microsoft Office Word</Application>
  <DocSecurity>0</DocSecurity>
  <Lines>100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Luise Kuehnel</cp:lastModifiedBy>
  <cp:revision>6</cp:revision>
  <cp:lastPrinted>2018-11-29T12:08:00Z</cp:lastPrinted>
  <dcterms:created xsi:type="dcterms:W3CDTF">2019-09-11T09:39:00Z</dcterms:created>
  <dcterms:modified xsi:type="dcterms:W3CDTF">2019-09-11T10:56:00Z</dcterms:modified>
</cp:coreProperties>
</file>